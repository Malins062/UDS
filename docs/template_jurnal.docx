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C0" w:rsidRPr="00CB26F4" w:rsidRDefault="00B02D88" w:rsidP="00CB26F4">
      <w:pPr>
        <w:spacing w:after="0"/>
        <w:jc w:val="center"/>
        <w:rPr>
          <w:b/>
          <w:sz w:val="28"/>
          <w:szCs w:val="28"/>
          <w:lang w:val="en-US"/>
        </w:rPr>
      </w:pPr>
      <w:r w:rsidRPr="00CB26F4">
        <w:rPr>
          <w:b/>
          <w:sz w:val="28"/>
          <w:szCs w:val="28"/>
          <w:lang w:val="en-US"/>
        </w:rPr>
        <w:t>${</w:t>
      </w:r>
      <w:r w:rsidR="000508E9" w:rsidRPr="00CB26F4">
        <w:rPr>
          <w:b/>
          <w:sz w:val="28"/>
          <w:szCs w:val="28"/>
          <w:lang w:val="en-US"/>
        </w:rPr>
        <w:t>j_title</w:t>
      </w:r>
      <w:r w:rsidR="00CB26F4" w:rsidRPr="00CB26F4">
        <w:rPr>
          <w:b/>
          <w:sz w:val="28"/>
          <w:szCs w:val="28"/>
          <w:lang w:val="en-US"/>
        </w:rPr>
        <w:t>1</w:t>
      </w:r>
      <w:r w:rsidRPr="00CB26F4">
        <w:rPr>
          <w:b/>
          <w:sz w:val="28"/>
          <w:szCs w:val="28"/>
          <w:lang w:val="en-US"/>
        </w:rPr>
        <w:t>}</w:t>
      </w:r>
    </w:p>
    <w:p w:rsidR="00CB26F4" w:rsidRPr="00CB26F4" w:rsidRDefault="00CB26F4" w:rsidP="00B02D88">
      <w:pPr>
        <w:jc w:val="center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${j_title2}</w:t>
      </w:r>
    </w:p>
    <w:tbl>
      <w:tblPr>
        <w:tblStyle w:val="a3"/>
        <w:tblW w:w="157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992"/>
        <w:gridCol w:w="1276"/>
        <w:gridCol w:w="992"/>
        <w:gridCol w:w="1701"/>
        <w:gridCol w:w="2693"/>
        <w:gridCol w:w="567"/>
        <w:gridCol w:w="4678"/>
        <w:gridCol w:w="2410"/>
      </w:tblGrid>
      <w:tr w:rsidR="00D773B5" w:rsidRPr="00F47A43" w:rsidTr="00D773B5">
        <w:trPr>
          <w:tblHeader/>
        </w:trPr>
        <w:tc>
          <w:tcPr>
            <w:tcW w:w="426" w:type="dxa"/>
            <w:shd w:val="pct5" w:color="auto" w:fill="auto"/>
            <w:vAlign w:val="center"/>
          </w:tcPr>
          <w:p w:rsidR="00D773B5" w:rsidRPr="00F47A43" w:rsidRDefault="00D773B5" w:rsidP="00211ACC">
            <w:pPr>
              <w:jc w:val="center"/>
              <w:rPr>
                <w:b/>
                <w:sz w:val="16"/>
                <w:szCs w:val="16"/>
              </w:rPr>
            </w:pPr>
            <w:r w:rsidRPr="00F47A43">
              <w:rPr>
                <w:b/>
                <w:sz w:val="16"/>
                <w:szCs w:val="16"/>
              </w:rPr>
              <w:t>№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D773B5" w:rsidRPr="003C035B" w:rsidRDefault="00D773B5" w:rsidP="000508E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акта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D773B5" w:rsidRPr="00F47A43" w:rsidRDefault="00D773B5" w:rsidP="000508E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Дата и время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D773B5" w:rsidRPr="00F47A43" w:rsidRDefault="00D773B5" w:rsidP="000508E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Инспектор</w:t>
            </w:r>
          </w:p>
        </w:tc>
        <w:tc>
          <w:tcPr>
            <w:tcW w:w="1701" w:type="dxa"/>
            <w:shd w:val="pct5" w:color="auto" w:fill="auto"/>
            <w:vAlign w:val="center"/>
          </w:tcPr>
          <w:p w:rsidR="00D773B5" w:rsidRPr="00F47A43" w:rsidRDefault="00D773B5" w:rsidP="000508E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Подразделение</w:t>
            </w:r>
          </w:p>
        </w:tc>
        <w:tc>
          <w:tcPr>
            <w:tcW w:w="2693" w:type="dxa"/>
            <w:shd w:val="pct5" w:color="auto" w:fill="auto"/>
            <w:vAlign w:val="center"/>
          </w:tcPr>
          <w:p w:rsidR="00D773B5" w:rsidRPr="00F47A43" w:rsidRDefault="00D773B5" w:rsidP="000508E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567" w:type="dxa"/>
            <w:shd w:val="pct5" w:color="auto" w:fill="auto"/>
            <w:vAlign w:val="center"/>
          </w:tcPr>
          <w:p w:rsidR="00D773B5" w:rsidRPr="00F47A43" w:rsidRDefault="00D773B5" w:rsidP="000508E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ДТП</w:t>
            </w:r>
          </w:p>
        </w:tc>
        <w:tc>
          <w:tcPr>
            <w:tcW w:w="4678" w:type="dxa"/>
            <w:shd w:val="pct5" w:color="auto" w:fill="auto"/>
            <w:vAlign w:val="center"/>
          </w:tcPr>
          <w:p w:rsidR="00D773B5" w:rsidRPr="00F47A43" w:rsidRDefault="00D773B5" w:rsidP="00FC05DB">
            <w:pPr>
              <w:ind w:left="-108" w:right="-108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НДУ</w:t>
            </w:r>
          </w:p>
        </w:tc>
        <w:tc>
          <w:tcPr>
            <w:tcW w:w="2410" w:type="dxa"/>
            <w:shd w:val="pct5" w:color="auto" w:fill="auto"/>
          </w:tcPr>
          <w:p w:rsidR="00D773B5" w:rsidRDefault="00D773B5" w:rsidP="00FC05DB">
            <w:pPr>
              <w:ind w:left="-108" w:right="-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Принятые меры</w:t>
            </w:r>
          </w:p>
        </w:tc>
      </w:tr>
      <w:tr w:rsidR="00D773B5" w:rsidRPr="00F47A43" w:rsidTr="00D773B5">
        <w:trPr>
          <w:cantSplit/>
        </w:trPr>
        <w:tc>
          <w:tcPr>
            <w:tcW w:w="426" w:type="dxa"/>
          </w:tcPr>
          <w:p w:rsidR="00D773B5" w:rsidRPr="00F47A43" w:rsidRDefault="00D773B5" w:rsidP="00211ACC">
            <w:pPr>
              <w:ind w:left="-142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${j_1}</w:t>
            </w:r>
          </w:p>
        </w:tc>
        <w:tc>
          <w:tcPr>
            <w:tcW w:w="992" w:type="dxa"/>
          </w:tcPr>
          <w:p w:rsidR="00D773B5" w:rsidRPr="00F47A43" w:rsidRDefault="00D773B5" w:rsidP="00211ACC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${j_2}</w:t>
            </w:r>
          </w:p>
        </w:tc>
        <w:tc>
          <w:tcPr>
            <w:tcW w:w="1276" w:type="dxa"/>
          </w:tcPr>
          <w:p w:rsidR="00D773B5" w:rsidRPr="00F47A43" w:rsidRDefault="00D773B5" w:rsidP="00211ACC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${j_3}</w:t>
            </w:r>
          </w:p>
        </w:tc>
        <w:tc>
          <w:tcPr>
            <w:tcW w:w="992" w:type="dxa"/>
          </w:tcPr>
          <w:p w:rsidR="00D773B5" w:rsidRPr="00F47A43" w:rsidRDefault="00D773B5" w:rsidP="00211ACC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${j_4}</w:t>
            </w:r>
          </w:p>
        </w:tc>
        <w:tc>
          <w:tcPr>
            <w:tcW w:w="1701" w:type="dxa"/>
          </w:tcPr>
          <w:p w:rsidR="00D773B5" w:rsidRPr="00F47A43" w:rsidRDefault="00D773B5" w:rsidP="00F963F1">
            <w:pPr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${j_5}</w:t>
            </w:r>
          </w:p>
        </w:tc>
        <w:tc>
          <w:tcPr>
            <w:tcW w:w="2693" w:type="dxa"/>
          </w:tcPr>
          <w:p w:rsidR="00D773B5" w:rsidRPr="00F47A43" w:rsidRDefault="00D773B5" w:rsidP="000508E9">
            <w:pPr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${j_6}</w:t>
            </w:r>
          </w:p>
        </w:tc>
        <w:tc>
          <w:tcPr>
            <w:tcW w:w="567" w:type="dxa"/>
          </w:tcPr>
          <w:p w:rsidR="00D773B5" w:rsidRPr="00F47A43" w:rsidRDefault="00D773B5" w:rsidP="00211ACC">
            <w:pPr>
              <w:ind w:left="-110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${j_7}</w:t>
            </w:r>
          </w:p>
        </w:tc>
        <w:tc>
          <w:tcPr>
            <w:tcW w:w="4678" w:type="dxa"/>
          </w:tcPr>
          <w:p w:rsidR="00D773B5" w:rsidRPr="00F47A43" w:rsidRDefault="00D773B5" w:rsidP="00012504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${j_8}</w:t>
            </w:r>
          </w:p>
        </w:tc>
        <w:tc>
          <w:tcPr>
            <w:tcW w:w="2410" w:type="dxa"/>
          </w:tcPr>
          <w:p w:rsidR="00D773B5" w:rsidRPr="00F47A43" w:rsidRDefault="00D773B5" w:rsidP="00D773B5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r w:rsidRPr="00F47A43">
              <w:rPr>
                <w:sz w:val="16"/>
                <w:szCs w:val="16"/>
                <w:lang w:val="en-US"/>
              </w:rPr>
              <w:t>${j_</w:t>
            </w:r>
            <w:r>
              <w:rPr>
                <w:sz w:val="16"/>
                <w:szCs w:val="16"/>
                <w:lang w:val="en-US"/>
              </w:rPr>
              <w:t>9</w:t>
            </w:r>
            <w:bookmarkStart w:id="0" w:name="_GoBack"/>
            <w:bookmarkEnd w:id="0"/>
            <w:r w:rsidRPr="00F47A43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9B1B77" w:rsidRDefault="009B1B77">
      <w:pPr>
        <w:rPr>
          <w:lang w:val="en-US"/>
        </w:rPr>
      </w:pPr>
    </w:p>
    <w:sectPr w:rsidR="009B1B77" w:rsidSect="003C03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5B" w:rsidRDefault="00F64A5B" w:rsidP="00B02D88">
      <w:pPr>
        <w:spacing w:after="0" w:line="240" w:lineRule="auto"/>
      </w:pPr>
      <w:r>
        <w:separator/>
      </w:r>
    </w:p>
  </w:endnote>
  <w:endnote w:type="continuationSeparator" w:id="0">
    <w:p w:rsidR="00F64A5B" w:rsidRDefault="00F64A5B" w:rsidP="00B0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A31" w:rsidRDefault="00FE2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A31" w:rsidRDefault="00FE2A31" w:rsidP="00FE2A31">
    <w:pPr>
      <w:pStyle w:val="a6"/>
      <w:pBdr>
        <w:top w:val="thinThickSmallGap" w:sz="24" w:space="0" w:color="622423" w:themeColor="accent2" w:themeShade="7F"/>
      </w:pBdr>
      <w:tabs>
        <w:tab w:val="clear" w:pos="9355"/>
        <w:tab w:val="right" w:pos="13608"/>
      </w:tabs>
      <w:rPr>
        <w:rFonts w:asciiTheme="majorHAnsi" w:hAnsiTheme="majorHAnsi"/>
      </w:rPr>
    </w:pPr>
    <w:r>
      <w:rPr>
        <w:rFonts w:asciiTheme="majorHAnsi" w:hAnsiTheme="majorHAnsi"/>
      </w:rPr>
      <w:t>Электронный журнал УДС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TIME \@ "dd.MM.yyyy H:mm" </w:instrText>
    </w:r>
    <w:r>
      <w:rPr>
        <w:rFonts w:asciiTheme="majorHAnsi" w:hAnsiTheme="majorHAnsi"/>
      </w:rPr>
      <w:fldChar w:fldCharType="separate"/>
    </w:r>
    <w:r w:rsidR="00D773B5">
      <w:rPr>
        <w:rFonts w:asciiTheme="majorHAnsi" w:hAnsiTheme="majorHAnsi"/>
        <w:noProof/>
      </w:rPr>
      <w:t>09.06.2021 14:42</w:t>
    </w:r>
    <w:r>
      <w:rPr>
        <w:rFonts w:asciiTheme="majorHAnsi" w:hAnsiTheme="majorHAnsi"/>
      </w:rPr>
      <w:fldChar w:fldCharType="end"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D773B5" w:rsidRPr="00D773B5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B02D88" w:rsidRPr="00012504" w:rsidRDefault="00B02D88" w:rsidP="00FE2A31">
    <w:pPr>
      <w:pStyle w:val="a6"/>
      <w:tabs>
        <w:tab w:val="clear" w:pos="4677"/>
        <w:tab w:val="clear" w:pos="9355"/>
        <w:tab w:val="right" w:pos="142"/>
        <w:tab w:val="left" w:pos="15168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A31" w:rsidRDefault="00FE2A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5B" w:rsidRDefault="00F64A5B" w:rsidP="00B02D88">
      <w:pPr>
        <w:spacing w:after="0" w:line="240" w:lineRule="auto"/>
      </w:pPr>
      <w:r>
        <w:separator/>
      </w:r>
    </w:p>
  </w:footnote>
  <w:footnote w:type="continuationSeparator" w:id="0">
    <w:p w:rsidR="00F64A5B" w:rsidRDefault="00F64A5B" w:rsidP="00B0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A31" w:rsidRDefault="00FE2A3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A31" w:rsidRDefault="00FE2A3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A31" w:rsidRDefault="00FE2A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attachedTemplate r:id="rId1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5AF5"/>
    <w:rsid w:val="00012504"/>
    <w:rsid w:val="000508E9"/>
    <w:rsid w:val="00051330"/>
    <w:rsid w:val="000B2C17"/>
    <w:rsid w:val="00121EC8"/>
    <w:rsid w:val="00211ACC"/>
    <w:rsid w:val="00215A80"/>
    <w:rsid w:val="002260B2"/>
    <w:rsid w:val="002D2FA8"/>
    <w:rsid w:val="003B329E"/>
    <w:rsid w:val="003C035B"/>
    <w:rsid w:val="003D0E3F"/>
    <w:rsid w:val="003E4030"/>
    <w:rsid w:val="00445666"/>
    <w:rsid w:val="004800F2"/>
    <w:rsid w:val="004A6B50"/>
    <w:rsid w:val="004B7609"/>
    <w:rsid w:val="00502DB2"/>
    <w:rsid w:val="00512BED"/>
    <w:rsid w:val="00551EF1"/>
    <w:rsid w:val="006A723A"/>
    <w:rsid w:val="006F0926"/>
    <w:rsid w:val="007243D4"/>
    <w:rsid w:val="00747ED1"/>
    <w:rsid w:val="007840A6"/>
    <w:rsid w:val="007B0705"/>
    <w:rsid w:val="007B07C0"/>
    <w:rsid w:val="00803210"/>
    <w:rsid w:val="00830ACF"/>
    <w:rsid w:val="008B453D"/>
    <w:rsid w:val="008D5AF5"/>
    <w:rsid w:val="008E4DE9"/>
    <w:rsid w:val="00936F2B"/>
    <w:rsid w:val="009873A0"/>
    <w:rsid w:val="009A5823"/>
    <w:rsid w:val="009B1B77"/>
    <w:rsid w:val="00A34F51"/>
    <w:rsid w:val="00B02D88"/>
    <w:rsid w:val="00B04F5C"/>
    <w:rsid w:val="00BB2003"/>
    <w:rsid w:val="00C53423"/>
    <w:rsid w:val="00CB26F4"/>
    <w:rsid w:val="00CD2790"/>
    <w:rsid w:val="00CF48C4"/>
    <w:rsid w:val="00D700A6"/>
    <w:rsid w:val="00D773B5"/>
    <w:rsid w:val="00D86CD5"/>
    <w:rsid w:val="00DA48C4"/>
    <w:rsid w:val="00E057BD"/>
    <w:rsid w:val="00F47A43"/>
    <w:rsid w:val="00F64A5B"/>
    <w:rsid w:val="00F93070"/>
    <w:rsid w:val="00F963F1"/>
    <w:rsid w:val="00FC05DB"/>
    <w:rsid w:val="00F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808E997-0C2E-4087-A630-393D8AC2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7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D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02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2D88"/>
  </w:style>
  <w:style w:type="paragraph" w:styleId="a6">
    <w:name w:val="footer"/>
    <w:basedOn w:val="a"/>
    <w:link w:val="a7"/>
    <w:uiPriority w:val="99"/>
    <w:unhideWhenUsed/>
    <w:rsid w:val="00B02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istrib\&#1043;&#1048;&#1041;&#1044;&#1044;\PHP\EVTC\documents\&#1046;&#1091;&#1088;&#1085;&#1072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D7C57-F980-4B55-A34E-0EAF99E36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Журнал.dotx</Template>
  <TotalTime>90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Малиновский А.В.</dc:creator>
  <cp:lastModifiedBy>Малиновский А.В.</cp:lastModifiedBy>
  <cp:revision>32</cp:revision>
  <dcterms:created xsi:type="dcterms:W3CDTF">2020-04-13T05:44:00Z</dcterms:created>
  <dcterms:modified xsi:type="dcterms:W3CDTF">2021-06-09T11:43:00Z</dcterms:modified>
</cp:coreProperties>
</file>